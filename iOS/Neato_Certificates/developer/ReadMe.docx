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3C" w:rsidRDefault="00F836FC" w:rsidP="00C3633C">
      <w:pPr>
        <w:pStyle w:val="Heading1"/>
      </w:pPr>
      <w:r>
        <w:t>Neato iOS app – Build Setup</w:t>
      </w:r>
    </w:p>
    <w:p w:rsidR="00C3633C" w:rsidRDefault="00C3633C" w:rsidP="00C3633C">
      <w:pPr>
        <w:spacing w:line="240" w:lineRule="auto"/>
      </w:pPr>
    </w:p>
    <w:p w:rsidR="00C3633C" w:rsidRPr="00C76656" w:rsidRDefault="00C3633C" w:rsidP="00C3633C">
      <w:pPr>
        <w:spacing w:line="240" w:lineRule="auto"/>
      </w:pPr>
      <w:r>
        <w:t>Raja Software</w:t>
      </w:r>
    </w:p>
    <w:p w:rsidR="00C3633C" w:rsidRPr="00C76656" w:rsidRDefault="00C3633C" w:rsidP="00C3633C">
      <w:pPr>
        <w:spacing w:line="240" w:lineRule="auto"/>
      </w:pPr>
      <w:r w:rsidRPr="00C76656">
        <w:t>Last updated: 01/</w:t>
      </w:r>
      <w:r>
        <w:t>24</w:t>
      </w:r>
      <w:r w:rsidRPr="00C76656">
        <w:t>/2014</w:t>
      </w:r>
    </w:p>
    <w:p w:rsidR="00C3633C" w:rsidRPr="00C76656" w:rsidRDefault="00C3633C" w:rsidP="00C363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322"/>
        <w:gridCol w:w="6383"/>
      </w:tblGrid>
      <w:tr w:rsidR="00C3633C" w:rsidRPr="00C76656" w:rsidTr="00624428">
        <w:tc>
          <w:tcPr>
            <w:tcW w:w="1531" w:type="dxa"/>
          </w:tcPr>
          <w:p w:rsidR="00C3633C" w:rsidRPr="00C76656" w:rsidRDefault="00C3633C" w:rsidP="00624428">
            <w:pPr>
              <w:jc w:val="center"/>
            </w:pPr>
            <w:r w:rsidRPr="00C76656">
              <w:t>Date</w:t>
            </w:r>
          </w:p>
        </w:tc>
        <w:tc>
          <w:tcPr>
            <w:tcW w:w="1322" w:type="dxa"/>
          </w:tcPr>
          <w:p w:rsidR="00C3633C" w:rsidRPr="00C76656" w:rsidRDefault="00C3633C" w:rsidP="00624428">
            <w:pPr>
              <w:jc w:val="center"/>
            </w:pPr>
            <w:r w:rsidRPr="00C76656">
              <w:t>Version</w:t>
            </w:r>
          </w:p>
        </w:tc>
        <w:tc>
          <w:tcPr>
            <w:tcW w:w="6383" w:type="dxa"/>
          </w:tcPr>
          <w:p w:rsidR="00C3633C" w:rsidRPr="00C76656" w:rsidRDefault="00C3633C" w:rsidP="00624428">
            <w:pPr>
              <w:jc w:val="center"/>
            </w:pPr>
            <w:r w:rsidRPr="00C76656">
              <w:t>Author/Comments</w:t>
            </w:r>
          </w:p>
        </w:tc>
      </w:tr>
      <w:tr w:rsidR="00C3633C" w:rsidRPr="00C76656" w:rsidTr="00624428">
        <w:tc>
          <w:tcPr>
            <w:tcW w:w="1531" w:type="dxa"/>
          </w:tcPr>
          <w:p w:rsidR="00C3633C" w:rsidRPr="00C76656" w:rsidRDefault="00C3633C" w:rsidP="00624428">
            <w:pPr>
              <w:jc w:val="center"/>
            </w:pPr>
            <w:r w:rsidRPr="00C76656">
              <w:t>01/1</w:t>
            </w:r>
            <w:r>
              <w:t>4</w:t>
            </w:r>
            <w:r w:rsidRPr="00C76656">
              <w:t>/2014</w:t>
            </w:r>
          </w:p>
        </w:tc>
        <w:tc>
          <w:tcPr>
            <w:tcW w:w="1322" w:type="dxa"/>
          </w:tcPr>
          <w:p w:rsidR="00C3633C" w:rsidRPr="00C76656" w:rsidRDefault="00C3633C" w:rsidP="00624428">
            <w:pPr>
              <w:jc w:val="center"/>
            </w:pPr>
            <w:r w:rsidRPr="00C76656">
              <w:t>0.1</w:t>
            </w:r>
          </w:p>
        </w:tc>
        <w:tc>
          <w:tcPr>
            <w:tcW w:w="6383" w:type="dxa"/>
          </w:tcPr>
          <w:p w:rsidR="00C3633C" w:rsidRPr="00C76656" w:rsidRDefault="00C3633C" w:rsidP="00624428">
            <w:r w:rsidRPr="00C76656">
              <w:t>Initial draft</w:t>
            </w:r>
          </w:p>
        </w:tc>
      </w:tr>
      <w:tr w:rsidR="00C3633C" w:rsidRPr="00C76656" w:rsidTr="00624428">
        <w:tc>
          <w:tcPr>
            <w:tcW w:w="1531" w:type="dxa"/>
          </w:tcPr>
          <w:p w:rsidR="00C3633C" w:rsidRPr="00C76656" w:rsidRDefault="00C3633C" w:rsidP="00624428">
            <w:pPr>
              <w:jc w:val="center"/>
            </w:pPr>
            <w:r>
              <w:t>01/17/2014</w:t>
            </w:r>
          </w:p>
        </w:tc>
        <w:tc>
          <w:tcPr>
            <w:tcW w:w="1322" w:type="dxa"/>
          </w:tcPr>
          <w:p w:rsidR="00C3633C" w:rsidRPr="00C76656" w:rsidRDefault="00C3633C" w:rsidP="00624428">
            <w:pPr>
              <w:jc w:val="center"/>
            </w:pPr>
            <w:r>
              <w:t>0.2</w:t>
            </w:r>
          </w:p>
        </w:tc>
        <w:tc>
          <w:tcPr>
            <w:tcW w:w="6383" w:type="dxa"/>
          </w:tcPr>
          <w:p w:rsidR="00C3633C" w:rsidRPr="00C76656" w:rsidRDefault="00C3633C" w:rsidP="00624428">
            <w:r>
              <w:t>Added more details</w:t>
            </w:r>
          </w:p>
        </w:tc>
      </w:tr>
      <w:tr w:rsidR="00C3633C" w:rsidRPr="00C76656" w:rsidTr="00624428">
        <w:tc>
          <w:tcPr>
            <w:tcW w:w="1531" w:type="dxa"/>
          </w:tcPr>
          <w:p w:rsidR="00C3633C" w:rsidRDefault="00C3633C" w:rsidP="00624428">
            <w:pPr>
              <w:jc w:val="center"/>
            </w:pPr>
            <w:r>
              <w:t>01/24/2014</w:t>
            </w:r>
          </w:p>
        </w:tc>
        <w:tc>
          <w:tcPr>
            <w:tcW w:w="1322" w:type="dxa"/>
          </w:tcPr>
          <w:p w:rsidR="00C3633C" w:rsidRDefault="00C3633C" w:rsidP="00624428">
            <w:pPr>
              <w:jc w:val="center"/>
            </w:pPr>
            <w:r>
              <w:t>0.3</w:t>
            </w:r>
          </w:p>
        </w:tc>
        <w:tc>
          <w:tcPr>
            <w:tcW w:w="6383" w:type="dxa"/>
          </w:tcPr>
          <w:p w:rsidR="00C3633C" w:rsidRDefault="00C3633C" w:rsidP="00624428">
            <w:r>
              <w:t>Updated with password info</w:t>
            </w:r>
          </w:p>
        </w:tc>
      </w:tr>
    </w:tbl>
    <w:p w:rsidR="00C3633C" w:rsidRDefault="00C3633C" w:rsidP="00C363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24"/>
          <w:szCs w:val="24"/>
        </w:rPr>
      </w:pPr>
    </w:p>
    <w:p w:rsidR="00C3633C" w:rsidRDefault="00D616B0" w:rsidP="00D616B0">
      <w:pPr>
        <w:pStyle w:val="Heading2"/>
      </w:pPr>
      <w:r>
        <w:t>O</w:t>
      </w:r>
      <w:r w:rsidR="00C3633C">
        <w:t xml:space="preserve">ne time </w:t>
      </w:r>
      <w:r>
        <w:t>setup – installing Certificate and Provisioning Profile</w:t>
      </w:r>
    </w:p>
    <w:p w:rsidR="00C3633C" w:rsidRDefault="00D616B0" w:rsidP="00C3633C">
      <w:r>
        <w:t>Before you can build the application, you need to install the associated Certificate and Provisioning profile. Both these files are checked in under “Smartphone/iOS/</w:t>
      </w:r>
      <w:proofErr w:type="spellStart"/>
      <w:r>
        <w:t>Neato_Certificates</w:t>
      </w:r>
      <w:proofErr w:type="spellEnd"/>
      <w:r>
        <w:t>/developer”.</w:t>
      </w:r>
    </w:p>
    <w:p w:rsidR="00D616B0" w:rsidRDefault="00D616B0" w:rsidP="00C3633C"/>
    <w:p w:rsidR="00D616B0" w:rsidRDefault="00D616B0" w:rsidP="00C3633C">
      <w:r>
        <w:t>Currently the cleaning app uses a bundle</w:t>
      </w:r>
      <w:r w:rsidR="002A0F83">
        <w:t xml:space="preserve"> id of “</w:t>
      </w:r>
      <w:proofErr w:type="spellStart"/>
      <w:r w:rsidR="002A0F83">
        <w:t>com.neato.plugin.testui</w:t>
      </w:r>
      <w:proofErr w:type="spellEnd"/>
      <w:r w:rsidR="002A0F83">
        <w:t>” – this is incorrect, and will be changed in the future. When the bundle id changes, we will use a different provisioning profile, but the steps remain the same.</w:t>
      </w:r>
    </w:p>
    <w:p w:rsidR="002A0F83" w:rsidRDefault="002A0F83" w:rsidP="00C3633C"/>
    <w:p w:rsidR="00190137" w:rsidRDefault="002A0F83" w:rsidP="00C3633C">
      <w:r>
        <w:t xml:space="preserve">First, install the certificate into the OS </w:t>
      </w:r>
      <w:proofErr w:type="spellStart"/>
      <w:r>
        <w:t>KeyChain</w:t>
      </w:r>
      <w:proofErr w:type="spellEnd"/>
      <w:r>
        <w:t>. Double click SlideTestPhoneGapUI.p12 (under Smartphone/iOS/</w:t>
      </w:r>
      <w:proofErr w:type="spellStart"/>
      <w:r>
        <w:t>Neato_Certificates</w:t>
      </w:r>
      <w:proofErr w:type="spellEnd"/>
      <w:r>
        <w:t>/developer”) – the OS will prompt you for a password</w:t>
      </w:r>
      <w:r w:rsidR="00190137">
        <w:t xml:space="preserve"> to decrypt the certificate</w:t>
      </w:r>
      <w:r>
        <w:t xml:space="preserve">. </w:t>
      </w:r>
    </w:p>
    <w:p w:rsidR="002A0F83" w:rsidRDefault="002A0F83" w:rsidP="00190137">
      <w:pPr>
        <w:ind w:firstLine="720"/>
      </w:pPr>
      <w:r>
        <w:t>The password is: Neato123</w:t>
      </w:r>
    </w:p>
    <w:p w:rsidR="00190137" w:rsidRDefault="00190137" w:rsidP="00190137">
      <w:r>
        <w:t xml:space="preserve">Once you enter the certificate password, the OS will prompt you for the system password (the one you use to log into your Mac) – enter that to successfully import the certificate into your OS </w:t>
      </w:r>
      <w:r w:rsidR="0001671C">
        <w:t xml:space="preserve">certificate </w:t>
      </w:r>
      <w:r>
        <w:t>keychain.</w:t>
      </w:r>
    </w:p>
    <w:p w:rsidR="00D616B0" w:rsidRDefault="00D616B0" w:rsidP="00C3633C"/>
    <w:p w:rsidR="002A0F83" w:rsidRDefault="002A0F83" w:rsidP="002A0F83">
      <w:r>
        <w:t xml:space="preserve">Then, </w:t>
      </w:r>
      <w:r w:rsidRPr="00C76656">
        <w:t>double click on “</w:t>
      </w:r>
      <w:proofErr w:type="spellStart"/>
      <w:r w:rsidRPr="00C76656">
        <w:t>SlideTestPhoneGapUI.mobileprovision</w:t>
      </w:r>
      <w:proofErr w:type="spellEnd"/>
      <w:r w:rsidRPr="00C76656">
        <w:t xml:space="preserve">” </w:t>
      </w:r>
      <w:r>
        <w:t xml:space="preserve">(in the same folder) to </w:t>
      </w:r>
      <w:r w:rsidRPr="00C76656">
        <w:t xml:space="preserve">install the </w:t>
      </w:r>
      <w:r>
        <w:t>P</w:t>
      </w:r>
      <w:r w:rsidRPr="00C76656">
        <w:t xml:space="preserve">rovisioning </w:t>
      </w:r>
      <w:r>
        <w:t>P</w:t>
      </w:r>
      <w:r w:rsidRPr="00C76656">
        <w:t>rofile</w:t>
      </w:r>
      <w:r>
        <w:t xml:space="preserve">. </w:t>
      </w:r>
      <w:r w:rsidR="00FA6B88">
        <w:t>Note: This provisioning profile will not install correctly if the certificate has not been installed.</w:t>
      </w:r>
    </w:p>
    <w:p w:rsidR="002A0F83" w:rsidRDefault="002A0F83" w:rsidP="002A0F83"/>
    <w:p w:rsidR="002A0F83" w:rsidRPr="00C76656" w:rsidRDefault="002A0F83" w:rsidP="002A0F83">
      <w:r>
        <w:t xml:space="preserve">It is OK to have multiple provisioning profiles for the same bundle id – in this case, you need to specify which one to use in </w:t>
      </w:r>
      <w:proofErr w:type="spellStart"/>
      <w:r>
        <w:t>XCode</w:t>
      </w:r>
      <w:proofErr w:type="spellEnd"/>
      <w:r>
        <w:t xml:space="preserve"> </w:t>
      </w:r>
      <w:r w:rsidR="00B73C5A">
        <w:t xml:space="preserve">project properties </w:t>
      </w:r>
      <w:r>
        <w:t>when building the app.</w:t>
      </w:r>
    </w:p>
    <w:p w:rsidR="002A0F83" w:rsidRDefault="002A0F83" w:rsidP="00C3633C"/>
    <w:p w:rsidR="00F836FC" w:rsidRDefault="00F836FC" w:rsidP="00F836FC">
      <w:pPr>
        <w:pStyle w:val="Heading2"/>
      </w:pPr>
      <w:r>
        <w:t>Building App</w:t>
      </w:r>
    </w:p>
    <w:p w:rsidR="00F836FC" w:rsidRPr="002A0F83" w:rsidRDefault="00F836FC" w:rsidP="00F836FC">
      <w:r>
        <w:t xml:space="preserve">The </w:t>
      </w:r>
      <w:proofErr w:type="spellStart"/>
      <w:r w:rsidR="005B21E8">
        <w:t>CleaningRobotApp</w:t>
      </w:r>
      <w:proofErr w:type="spellEnd"/>
      <w:r w:rsidR="005B21E8">
        <w:t xml:space="preserve"> </w:t>
      </w:r>
      <w:r>
        <w:t xml:space="preserve">iOS app is built using </w:t>
      </w:r>
      <w:proofErr w:type="spellStart"/>
      <w:r>
        <w:t>XCode</w:t>
      </w:r>
      <w:proofErr w:type="spellEnd"/>
      <w:r>
        <w:t xml:space="preserve"> 5 on a Mac OS X machine.</w:t>
      </w:r>
      <w:r>
        <w:t xml:space="preserve"> The exact steps to build the app are </w:t>
      </w:r>
      <w:r w:rsidR="005B21E8">
        <w:t xml:space="preserve">described in </w:t>
      </w:r>
      <w:r w:rsidR="005B21E8" w:rsidRPr="005B21E8">
        <w:t>Smartphone/iOS/</w:t>
      </w:r>
      <w:proofErr w:type="spellStart"/>
      <w:r w:rsidR="005B21E8" w:rsidRPr="005B21E8">
        <w:t>SlideiOSPlugin</w:t>
      </w:r>
      <w:proofErr w:type="spellEnd"/>
      <w:r w:rsidR="005B21E8" w:rsidRPr="005B21E8">
        <w:t>/Docs/Neato.iOSPlugin.Setup.txt</w:t>
      </w:r>
      <w:r w:rsidR="005B21E8">
        <w:t>.</w:t>
      </w:r>
    </w:p>
    <w:p w:rsidR="00C3633C" w:rsidRDefault="00C3633C" w:rsidP="00C3633C"/>
    <w:p w:rsidR="00C3633C" w:rsidRPr="001410D7" w:rsidRDefault="00C3633C" w:rsidP="00C3633C">
      <w:r>
        <w:t>End.</w:t>
      </w:r>
    </w:p>
    <w:p w:rsidR="003F0789" w:rsidRDefault="003F0789" w:rsidP="003F0789">
      <w:bookmarkStart w:id="0" w:name="_GoBack"/>
      <w:bookmarkEnd w:id="0"/>
    </w:p>
    <w:sectPr w:rsidR="003F0789" w:rsidSect="00A26A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B2E" w:rsidRDefault="003B4B2E" w:rsidP="006218F4">
      <w:r>
        <w:separator/>
      </w:r>
    </w:p>
  </w:endnote>
  <w:endnote w:type="continuationSeparator" w:id="0">
    <w:p w:rsidR="003B4B2E" w:rsidRDefault="003B4B2E" w:rsidP="0062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773" w:rsidRPr="00C55773" w:rsidRDefault="00C55773" w:rsidP="006218F4">
    <w:pPr>
      <w:pStyle w:val="Footer"/>
    </w:pPr>
    <w:r w:rsidRPr="00C55773">
      <w:t>Raja Software</w:t>
    </w:r>
    <w:r w:rsidR="00365929">
      <w:t xml:space="preserve"> </w:t>
    </w:r>
    <w:r w:rsidR="00EF1AAF">
      <w:t>C</w:t>
    </w:r>
    <w:r w:rsidRPr="00C55773">
      <w:t>onfidential</w:t>
    </w:r>
    <w:r w:rsidRPr="00C55773">
      <w:ptab w:relativeTo="margin" w:alignment="right" w:leader="none"/>
    </w:r>
    <w:r w:rsidR="00194D9A" w:rsidRPr="00C55773">
      <w:fldChar w:fldCharType="begin"/>
    </w:r>
    <w:r w:rsidRPr="00C55773">
      <w:instrText xml:space="preserve"> PAGE   \* MERGEFORMAT </w:instrText>
    </w:r>
    <w:r w:rsidR="00194D9A" w:rsidRPr="00C55773">
      <w:fldChar w:fldCharType="separate"/>
    </w:r>
    <w:r w:rsidR="005B21E8">
      <w:rPr>
        <w:noProof/>
      </w:rPr>
      <w:t>1</w:t>
    </w:r>
    <w:r w:rsidR="00194D9A" w:rsidRPr="00C55773">
      <w:fldChar w:fldCharType="end"/>
    </w:r>
  </w:p>
  <w:p w:rsidR="00C55773" w:rsidRDefault="00C55773" w:rsidP="006218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B2E" w:rsidRDefault="003B4B2E" w:rsidP="006218F4">
      <w:r>
        <w:separator/>
      </w:r>
    </w:p>
  </w:footnote>
  <w:footnote w:type="continuationSeparator" w:id="0">
    <w:p w:rsidR="003B4B2E" w:rsidRDefault="003B4B2E" w:rsidP="0062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415A9"/>
    <w:multiLevelType w:val="hybridMultilevel"/>
    <w:tmpl w:val="44E0B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3804EA"/>
    <w:multiLevelType w:val="hybridMultilevel"/>
    <w:tmpl w:val="809A0BFE"/>
    <w:lvl w:ilvl="0" w:tplc="539886B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2B2B17"/>
    <w:multiLevelType w:val="hybridMultilevel"/>
    <w:tmpl w:val="20BC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C3100"/>
    <w:multiLevelType w:val="hybridMultilevel"/>
    <w:tmpl w:val="ACFCC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D3AF2"/>
    <w:multiLevelType w:val="hybridMultilevel"/>
    <w:tmpl w:val="E8E662FC"/>
    <w:lvl w:ilvl="0" w:tplc="18221B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3C"/>
    <w:rsid w:val="0001671C"/>
    <w:rsid w:val="00016B43"/>
    <w:rsid w:val="00020F41"/>
    <w:rsid w:val="00045845"/>
    <w:rsid w:val="00062602"/>
    <w:rsid w:val="000B47B4"/>
    <w:rsid w:val="000C6989"/>
    <w:rsid w:val="000F40A0"/>
    <w:rsid w:val="00114011"/>
    <w:rsid w:val="00190137"/>
    <w:rsid w:val="00194D9A"/>
    <w:rsid w:val="001C60AD"/>
    <w:rsid w:val="001E490A"/>
    <w:rsid w:val="001F574A"/>
    <w:rsid w:val="001F6DB2"/>
    <w:rsid w:val="001F7BC3"/>
    <w:rsid w:val="0021703E"/>
    <w:rsid w:val="00235C8F"/>
    <w:rsid w:val="00236F58"/>
    <w:rsid w:val="0025414A"/>
    <w:rsid w:val="002A0F83"/>
    <w:rsid w:val="002A15E4"/>
    <w:rsid w:val="00365929"/>
    <w:rsid w:val="00366928"/>
    <w:rsid w:val="00382141"/>
    <w:rsid w:val="003B4B2E"/>
    <w:rsid w:val="003D4ABB"/>
    <w:rsid w:val="003E53E6"/>
    <w:rsid w:val="003F0789"/>
    <w:rsid w:val="003F3D98"/>
    <w:rsid w:val="00400881"/>
    <w:rsid w:val="00407BE4"/>
    <w:rsid w:val="00414533"/>
    <w:rsid w:val="00416CBB"/>
    <w:rsid w:val="004262EF"/>
    <w:rsid w:val="0042706E"/>
    <w:rsid w:val="00440C17"/>
    <w:rsid w:val="00446205"/>
    <w:rsid w:val="00447CBD"/>
    <w:rsid w:val="00473E99"/>
    <w:rsid w:val="004E7C7E"/>
    <w:rsid w:val="00513236"/>
    <w:rsid w:val="00523012"/>
    <w:rsid w:val="00535F62"/>
    <w:rsid w:val="00553767"/>
    <w:rsid w:val="005635FE"/>
    <w:rsid w:val="005A5F04"/>
    <w:rsid w:val="005A63FF"/>
    <w:rsid w:val="005B21E8"/>
    <w:rsid w:val="005C659C"/>
    <w:rsid w:val="005D381D"/>
    <w:rsid w:val="005F3AA5"/>
    <w:rsid w:val="006034BF"/>
    <w:rsid w:val="006218F4"/>
    <w:rsid w:val="00625D2C"/>
    <w:rsid w:val="00630F92"/>
    <w:rsid w:val="00631361"/>
    <w:rsid w:val="006377F4"/>
    <w:rsid w:val="00641195"/>
    <w:rsid w:val="00642654"/>
    <w:rsid w:val="00670F60"/>
    <w:rsid w:val="0067101C"/>
    <w:rsid w:val="006769A1"/>
    <w:rsid w:val="006D2E9F"/>
    <w:rsid w:val="006F2FA2"/>
    <w:rsid w:val="00780423"/>
    <w:rsid w:val="0078243A"/>
    <w:rsid w:val="007B1A47"/>
    <w:rsid w:val="007C73FE"/>
    <w:rsid w:val="0082160D"/>
    <w:rsid w:val="00830787"/>
    <w:rsid w:val="008377F3"/>
    <w:rsid w:val="00840029"/>
    <w:rsid w:val="00890DF8"/>
    <w:rsid w:val="009258DC"/>
    <w:rsid w:val="00941EB7"/>
    <w:rsid w:val="00947C3D"/>
    <w:rsid w:val="0095031B"/>
    <w:rsid w:val="009A737D"/>
    <w:rsid w:val="009D012E"/>
    <w:rsid w:val="009F14EA"/>
    <w:rsid w:val="009F53FA"/>
    <w:rsid w:val="00A05B7F"/>
    <w:rsid w:val="00A11464"/>
    <w:rsid w:val="00A26A79"/>
    <w:rsid w:val="00A55D03"/>
    <w:rsid w:val="00AC0B0E"/>
    <w:rsid w:val="00AC34CE"/>
    <w:rsid w:val="00B0486D"/>
    <w:rsid w:val="00B15560"/>
    <w:rsid w:val="00B45D4C"/>
    <w:rsid w:val="00B73C5A"/>
    <w:rsid w:val="00B74F07"/>
    <w:rsid w:val="00B800C4"/>
    <w:rsid w:val="00B93384"/>
    <w:rsid w:val="00BB6087"/>
    <w:rsid w:val="00BB7E17"/>
    <w:rsid w:val="00BC1A41"/>
    <w:rsid w:val="00BD2A14"/>
    <w:rsid w:val="00BE5298"/>
    <w:rsid w:val="00BF20BE"/>
    <w:rsid w:val="00BF6911"/>
    <w:rsid w:val="00C317D8"/>
    <w:rsid w:val="00C3633C"/>
    <w:rsid w:val="00C429D3"/>
    <w:rsid w:val="00C55773"/>
    <w:rsid w:val="00C7230E"/>
    <w:rsid w:val="00CA41B7"/>
    <w:rsid w:val="00CC1562"/>
    <w:rsid w:val="00D00009"/>
    <w:rsid w:val="00D2050F"/>
    <w:rsid w:val="00D372CE"/>
    <w:rsid w:val="00D41017"/>
    <w:rsid w:val="00D616B0"/>
    <w:rsid w:val="00D96613"/>
    <w:rsid w:val="00DB0036"/>
    <w:rsid w:val="00E12C2A"/>
    <w:rsid w:val="00E15548"/>
    <w:rsid w:val="00E26E02"/>
    <w:rsid w:val="00E45AC2"/>
    <w:rsid w:val="00E559BC"/>
    <w:rsid w:val="00E6721E"/>
    <w:rsid w:val="00EC13DF"/>
    <w:rsid w:val="00ED63F4"/>
    <w:rsid w:val="00EE650D"/>
    <w:rsid w:val="00EF1AAF"/>
    <w:rsid w:val="00F03CF4"/>
    <w:rsid w:val="00F25F10"/>
    <w:rsid w:val="00F27DDD"/>
    <w:rsid w:val="00F27FA1"/>
    <w:rsid w:val="00F31A77"/>
    <w:rsid w:val="00F41AA1"/>
    <w:rsid w:val="00F4376B"/>
    <w:rsid w:val="00F741DC"/>
    <w:rsid w:val="00F836FC"/>
    <w:rsid w:val="00F8797C"/>
    <w:rsid w:val="00F948FC"/>
    <w:rsid w:val="00FA6B88"/>
    <w:rsid w:val="00FB27E6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F4"/>
    <w:pPr>
      <w:spacing w:after="0"/>
    </w:pPr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8F4"/>
    <w:pPr>
      <w:keepNext/>
      <w:keepLines/>
      <w:spacing w:before="36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8F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4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773"/>
  </w:style>
  <w:style w:type="paragraph" w:styleId="Footer">
    <w:name w:val="footer"/>
    <w:basedOn w:val="Normal"/>
    <w:link w:val="FooterChar"/>
    <w:uiPriority w:val="99"/>
    <w:unhideWhenUsed/>
    <w:rsid w:val="00C557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773"/>
  </w:style>
  <w:style w:type="paragraph" w:styleId="BalloonText">
    <w:name w:val="Balloon Text"/>
    <w:basedOn w:val="Normal"/>
    <w:link w:val="BalloonTextChar"/>
    <w:uiPriority w:val="99"/>
    <w:semiHidden/>
    <w:unhideWhenUsed/>
    <w:rsid w:val="00C55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8F4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8F4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3F0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ja\RSL\RSL.Defaul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2C5A4-45CE-4B65-8619-EADA19A0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RSL.Default.dotx</Template>
  <TotalTime>43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Software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Venkataraman</dc:creator>
  <cp:lastModifiedBy>Raja Venkataraman</cp:lastModifiedBy>
  <cp:revision>8</cp:revision>
  <dcterms:created xsi:type="dcterms:W3CDTF">2014-01-24T23:13:00Z</dcterms:created>
  <dcterms:modified xsi:type="dcterms:W3CDTF">2014-01-24T23:56:00Z</dcterms:modified>
</cp:coreProperties>
</file>